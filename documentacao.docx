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EF7C91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EF7C91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EF7C9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F7C9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F7C9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F7C9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F7C9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F7C9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F7C9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F7C9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F7C9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F7C9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F7C9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F7C9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F7C9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F7C9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F7C9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F7C9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F7C9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F7C9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F7C9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F7C9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F7C9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F7C9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F7C91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F7C9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F7C91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/>
    <w:p w:rsidR="00D64255" w:rsidRDefault="00D64255"/>
    <w:p w:rsidR="00D64255" w:rsidRDefault="00D64255"/>
    <w:p w:rsidR="00D64255" w:rsidRDefault="00D64255">
      <w:pPr>
        <w:sectPr w:rsidR="00D6425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D64255" w:rsidP="009B5655">
      <w:r>
        <w:t xml:space="preserve">-- Desenvolver </w:t>
      </w:r>
      <w:proofErr w:type="spellStart"/>
      <w:r>
        <w:t>trabalho</w:t>
      </w:r>
      <w:proofErr w:type="spellEnd"/>
      <w:r>
        <w:t xml:space="preserve"> sobre Clinica</w:t>
      </w:r>
      <w:r w:rsidR="00735F8C">
        <w:t xml:space="preserve"> e criar um banco de dados em SQL.</w:t>
      </w:r>
    </w:p>
    <w:p w:rsidR="00D64255" w:rsidRDefault="00D64255" w:rsidP="009B5655">
      <w:r>
        <w:t>- Criar banco de dados para atender a necessidade da clínica</w:t>
      </w:r>
    </w:p>
    <w:p w:rsidR="00735F8C" w:rsidRDefault="00735F8C" w:rsidP="009B5655">
      <w:r>
        <w:t>--Relacionar corretamente as informações presentes nos Scripts e nos Modelos feitos.</w:t>
      </w:r>
    </w:p>
    <w:p w:rsidR="00D64255" w:rsidRPr="009B5655" w:rsidRDefault="00D642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735F8C" w:rsidRDefault="00735F8C">
      <w:pPr>
        <w:pStyle w:val="cabealho2"/>
      </w:pPr>
      <w:bookmarkStart w:id="6" w:name="_Toc533767846"/>
      <w:bookmarkStart w:id="7" w:name="_Toc3879733"/>
      <w:r>
        <w:t xml:space="preserve">Projeto separado em sprints </w:t>
      </w:r>
    </w:p>
    <w:p w:rsidR="00735F8C" w:rsidRDefault="00735F8C" w:rsidP="00735F8C">
      <w:r>
        <w:t xml:space="preserve">-- Sprint </w:t>
      </w:r>
      <w:proofErr w:type="gramStart"/>
      <w:r>
        <w:t>1 :</w:t>
      </w:r>
      <w:proofErr w:type="gramEnd"/>
      <w:r>
        <w:t xml:space="preserve"> Banco de Dados </w:t>
      </w:r>
    </w:p>
    <w:p w:rsidR="00735F8C" w:rsidRPr="00735F8C" w:rsidRDefault="00735F8C" w:rsidP="00735F8C"/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6"/>
      <w:bookmarkEnd w:id="7"/>
    </w:p>
    <w:p w:rsidR="008A7F37" w:rsidRDefault="00D64255">
      <w:r>
        <w:t xml:space="preserve">Conciliar o aprendizado sobre o SQL e desenvolver o projeto de acordo com as etapas </w:t>
      </w:r>
      <w:r w:rsidR="00735F8C">
        <w:t xml:space="preserve">em </w:t>
      </w:r>
      <w:proofErr w:type="gramStart"/>
      <w:r>
        <w:t>DDL,DML</w:t>
      </w:r>
      <w:proofErr w:type="gramEnd"/>
      <w:r>
        <w:t>,DQL.</w:t>
      </w:r>
      <w:r w:rsidR="00735F8C">
        <w:t xml:space="preserve"> Verificando as exigências do cliente, de acordo com o armazenamento de dados que foram relacionados.</w:t>
      </w:r>
    </w:p>
    <w:p w:rsidR="00735F8C" w:rsidRDefault="00735F8C">
      <w:r>
        <w:t xml:space="preserve">Aprendizado sobre a exportações e </w:t>
      </w:r>
      <w:proofErr w:type="spellStart"/>
      <w:r>
        <w:t>importancoes</w:t>
      </w:r>
      <w:proofErr w:type="spellEnd"/>
      <w:r>
        <w:t xml:space="preserve"> de tabelas. </w:t>
      </w:r>
      <w:proofErr w:type="gramStart"/>
      <w:r>
        <w:t>E ,</w:t>
      </w:r>
      <w:proofErr w:type="gramEnd"/>
      <w:r>
        <w:t xml:space="preserve"> separar </w:t>
      </w:r>
      <w:proofErr w:type="spellStart"/>
      <w:r>
        <w:t>corretamento</w:t>
      </w:r>
      <w:proofErr w:type="spellEnd"/>
      <w:r>
        <w:t xml:space="preserve"> os </w:t>
      </w:r>
      <w:proofErr w:type="spellStart"/>
      <w:r>
        <w:t>arquqivos</w:t>
      </w:r>
      <w:proofErr w:type="spellEnd"/>
      <w:r>
        <w:t xml:space="preserve"> de acordo com as normas 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D64255" w:rsidRPr="00D64255" w:rsidRDefault="00D64255" w:rsidP="00D64255">
      <w:r>
        <w:t xml:space="preserve">Relacionado ao </w:t>
      </w:r>
    </w:p>
    <w:p w:rsidR="00D64255" w:rsidRDefault="00D64255" w:rsidP="008A7F37">
      <w:pPr>
        <w:pStyle w:val="cabealho2"/>
      </w:pPr>
      <w:bookmarkStart w:id="12" w:name="_Toc533767849"/>
      <w:bookmarkStart w:id="13" w:name="_Toc3879736"/>
      <w:r>
        <w:rPr>
          <w:b w:val="0"/>
          <w:bCs w:val="0"/>
          <w:noProof/>
          <w:sz w:val="20"/>
          <w:szCs w:val="20"/>
        </w:rPr>
        <w:drawing>
          <wp:inline distT="0" distB="0" distL="0" distR="0">
            <wp:extent cx="3987039" cy="44270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60" cy="443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r>
        <w:t>Modelo Físico</w:t>
      </w:r>
      <w:bookmarkEnd w:id="12"/>
      <w:bookmarkEnd w:id="13"/>
    </w:p>
    <w:p w:rsidR="008A7F37" w:rsidRDefault="00D64255" w:rsidP="008A7F37">
      <w:r>
        <w:t xml:space="preserve">Relacionado a exportação do diagrama </w:t>
      </w:r>
      <w:proofErr w:type="spellStart"/>
      <w:r>
        <w:t>smss</w:t>
      </w:r>
      <w:proofErr w:type="spellEnd"/>
      <w:r>
        <w:t xml:space="preserve"> do banco de </w:t>
      </w:r>
      <w:proofErr w:type="gramStart"/>
      <w:r>
        <w:t>dados ,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server</w:t>
      </w:r>
    </w:p>
    <w:p w:rsidR="00D64255" w:rsidRDefault="00D64255" w:rsidP="008A7F37">
      <w:r>
        <w:rPr>
          <w:noProof/>
        </w:rPr>
        <w:drawing>
          <wp:inline distT="0" distB="0" distL="0" distR="0">
            <wp:extent cx="3680460" cy="2362159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990" cy="236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14" w:name="_Toc533767850"/>
      <w:bookmarkStart w:id="15" w:name="_Toc3879737"/>
      <w:r>
        <w:lastRenderedPageBreak/>
        <w:t>Modelo Conceitual</w:t>
      </w:r>
      <w:bookmarkEnd w:id="14"/>
      <w:bookmarkEnd w:id="15"/>
    </w:p>
    <w:p w:rsidR="008A7F37" w:rsidRDefault="00D64255" w:rsidP="008A7F37">
      <w:r>
        <w:t>Relacionado as primeiras partes do projeto, esboço do modelo em draw.io.</w:t>
      </w:r>
    </w:p>
    <w:p w:rsidR="00DA19B6" w:rsidRDefault="00D64255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2948940" cy="2325427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18" cy="232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Start w:id="18" w:name="_GoBack"/>
      <w:bookmarkEnd w:id="16"/>
      <w:bookmarkEnd w:id="17"/>
      <w:bookmarkEnd w:id="18"/>
    </w:p>
    <w:p w:rsidR="00DA19B6" w:rsidRDefault="00735F8C" w:rsidP="00295E15">
      <w:pPr>
        <w:ind w:firstLine="720"/>
      </w:pPr>
      <w:hyperlink r:id="rId15" w:history="1">
        <w:r>
          <w:rPr>
            <w:rStyle w:val="Hyperlink"/>
          </w:rPr>
          <w:t>https://trello.com/b/GSrYSVQ0/projetosenai</w:t>
        </w:r>
      </w:hyperlink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735F8C">
      <w:r>
        <w:rPr>
          <w:noProof/>
        </w:rPr>
        <w:drawing>
          <wp:inline distT="0" distB="0" distL="0" distR="0" wp14:anchorId="11DA9898" wp14:editId="0A1CC415">
            <wp:extent cx="5433060" cy="4152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083" cy="41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7F37"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C91" w:rsidRDefault="00EF7C91">
      <w:pPr>
        <w:spacing w:after="0" w:line="240" w:lineRule="auto"/>
      </w:pPr>
      <w:r>
        <w:separator/>
      </w:r>
    </w:p>
  </w:endnote>
  <w:endnote w:type="continuationSeparator" w:id="0">
    <w:p w:rsidR="00EF7C91" w:rsidRDefault="00EF7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EF7C91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C91" w:rsidRDefault="00EF7C91">
      <w:pPr>
        <w:spacing w:after="0" w:line="240" w:lineRule="auto"/>
      </w:pPr>
      <w:r>
        <w:separator/>
      </w:r>
    </w:p>
  </w:footnote>
  <w:footnote w:type="continuationSeparator" w:id="0">
    <w:p w:rsidR="00EF7C91" w:rsidRDefault="00EF7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35F8C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64255"/>
    <w:rsid w:val="00DA19B6"/>
    <w:rsid w:val="00DB563A"/>
    <w:rsid w:val="00DE3EA9"/>
    <w:rsid w:val="00E43E78"/>
    <w:rsid w:val="00E6531E"/>
    <w:rsid w:val="00E95AA4"/>
    <w:rsid w:val="00EB66D8"/>
    <w:rsid w:val="00EF7C91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3C10D7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GSrYSVQ0/projetosenai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3F2048"/>
    <w:rsid w:val="00406E44"/>
    <w:rsid w:val="004265B1"/>
    <w:rsid w:val="00571EE0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D5A517-D2A2-4EAF-82BD-E5F4AD232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0</TotalTime>
  <Pages>13</Pages>
  <Words>559</Words>
  <Characters>3022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Matheus Marques De Souza</cp:lastModifiedBy>
  <cp:revision>2</cp:revision>
  <dcterms:created xsi:type="dcterms:W3CDTF">2020-02-12T13:05:00Z</dcterms:created>
  <dcterms:modified xsi:type="dcterms:W3CDTF">2020-02-12T13:05:00Z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